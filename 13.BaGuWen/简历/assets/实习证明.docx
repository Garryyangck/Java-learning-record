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4157" w14:textId="77777777" w:rsidR="00B674DA" w:rsidRDefault="00000000">
      <w:pPr>
        <w:jc w:val="center"/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实习证明</w:t>
      </w:r>
    </w:p>
    <w:p w14:paraId="302F22AD" w14:textId="77777777" w:rsidR="00B674DA" w:rsidRDefault="00B674DA">
      <w:pPr>
        <w:jc w:val="center"/>
        <w:rPr>
          <w:sz w:val="32"/>
          <w:szCs w:val="32"/>
        </w:rPr>
      </w:pPr>
    </w:p>
    <w:p w14:paraId="5F8644B5" w14:textId="33EB960E" w:rsidR="00B674DA" w:rsidRDefault="00000000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  <w:r>
        <w:rPr>
          <w:rFonts w:ascii="Adobe 仿宋 Std R" w:eastAsia="Adobe 仿宋 Std R" w:hAnsi="Adobe 仿宋 Std R" w:cs="Adobe 仿宋 Std R" w:hint="eastAsia"/>
          <w:sz w:val="28"/>
          <w:szCs w:val="28"/>
        </w:rPr>
        <w:t xml:space="preserve">兹有 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   </w:t>
      </w:r>
      <w:r w:rsidR="00614606"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>北京理工大学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  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院校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 </w:t>
      </w:r>
      <w:r w:rsidR="00614606"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>杨宸楷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同学于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2024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年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</w:t>
      </w:r>
      <w:r w:rsidR="00614606"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>6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月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24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日至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2024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年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8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月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23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日，在我单位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</w:t>
      </w:r>
      <w:r w:rsidR="00614606"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  </w:t>
      </w:r>
      <w:r>
        <w:rPr>
          <w:rFonts w:ascii="Adobe 仿宋 Std R" w:eastAsia="Adobe 仿宋 Std R" w:hAnsi="Adobe 仿宋 Std R" w:cs="Adobe 仿宋 Std R" w:hint="eastAsia"/>
          <w:sz w:val="28"/>
          <w:szCs w:val="28"/>
          <w:u w:val="single"/>
        </w:rPr>
        <w:t xml:space="preserve">智能化中心   </w:t>
      </w:r>
      <w:r>
        <w:rPr>
          <w:rFonts w:ascii="Adobe 仿宋 Std R" w:eastAsia="Adobe 仿宋 Std R" w:hAnsi="Adobe 仿宋 Std R" w:cs="Adobe 仿宋 Std R" w:hint="eastAsia"/>
          <w:sz w:val="28"/>
          <w:szCs w:val="28"/>
        </w:rPr>
        <w:t>实习。在职期间，工作积极，表现优秀，成绩突出。</w:t>
      </w:r>
    </w:p>
    <w:p w14:paraId="7AE80AB8" w14:textId="77777777" w:rsidR="00B674DA" w:rsidRDefault="00B674DA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1BD0354B" w14:textId="77777777" w:rsidR="00B674DA" w:rsidRDefault="00000000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  <w:r>
        <w:rPr>
          <w:rFonts w:ascii="Adobe 仿宋 Std R" w:eastAsia="Adobe 仿宋 Std R" w:hAnsi="Adobe 仿宋 Std R" w:cs="Adobe 仿宋 Std R" w:hint="eastAsia"/>
          <w:sz w:val="28"/>
          <w:szCs w:val="28"/>
        </w:rPr>
        <w:t>实习鉴定：</w:t>
      </w:r>
    </w:p>
    <w:p w14:paraId="4270B491" w14:textId="77777777" w:rsidR="00B674DA" w:rsidRDefault="00000000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  <w:r>
        <w:rPr>
          <w:rFonts w:ascii="Adobe 仿宋 Std R" w:eastAsia="Adobe 仿宋 Std R" w:hAnsi="Adobe 仿宋 Std R" w:cs="Adobe 仿宋 Std R" w:hint="eastAsia"/>
          <w:sz w:val="28"/>
          <w:szCs w:val="28"/>
        </w:rPr>
        <w:t>其在实习的过程中表现良好，认真的完成了各项工作，虚心请教并努力掌握了工作技能，同时能够将学习所学的知识灵活的应用到工作当中。</w:t>
      </w:r>
    </w:p>
    <w:p w14:paraId="2E182466" w14:textId="77777777" w:rsidR="00B674DA" w:rsidRDefault="00B674DA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7D64551B" w14:textId="77777777" w:rsidR="00B674DA" w:rsidRDefault="00B674DA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17E0138C" w14:textId="77777777" w:rsidR="00B674DA" w:rsidRDefault="00000000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  <w:r>
        <w:rPr>
          <w:rFonts w:ascii="Adobe 仿宋 Std R" w:eastAsia="Adobe 仿宋 Std R" w:hAnsi="Adobe 仿宋 Std R" w:cs="Adobe 仿宋 Std R" w:hint="eastAsia"/>
          <w:sz w:val="28"/>
          <w:szCs w:val="28"/>
        </w:rPr>
        <w:t>特此证明</w:t>
      </w:r>
    </w:p>
    <w:p w14:paraId="66B8CDA4" w14:textId="77777777" w:rsidR="00B674DA" w:rsidRDefault="00B674DA">
      <w:pPr>
        <w:ind w:left="1" w:firstLineChars="192" w:firstLine="53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7A2E1CCC" w14:textId="77777777" w:rsidR="00B674DA" w:rsidRDefault="00B674DA">
      <w:pPr>
        <w:ind w:left="1" w:firstLineChars="1392" w:firstLine="389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331386E2" w14:textId="77777777" w:rsidR="00B674DA" w:rsidRDefault="00B674DA">
      <w:pPr>
        <w:ind w:left="1" w:firstLineChars="1392" w:firstLine="389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58794F49" w14:textId="77777777" w:rsidR="00B674DA" w:rsidRDefault="00B674DA">
      <w:pPr>
        <w:ind w:left="1" w:firstLineChars="1392" w:firstLine="3898"/>
        <w:rPr>
          <w:rFonts w:ascii="Adobe 仿宋 Std R" w:eastAsia="Adobe 仿宋 Std R" w:hAnsi="Adobe 仿宋 Std R" w:cs="Adobe 仿宋 Std R" w:hint="eastAsia"/>
          <w:sz w:val="28"/>
          <w:szCs w:val="28"/>
        </w:rPr>
      </w:pPr>
    </w:p>
    <w:p w14:paraId="2E66E16F" w14:textId="77777777" w:rsidR="00B674DA" w:rsidRDefault="00000000">
      <w:pPr>
        <w:ind w:left="1" w:firstLineChars="1392" w:firstLine="4454"/>
        <w:rPr>
          <w:rFonts w:ascii="Adobe 仿宋 Std R" w:eastAsia="Adobe 仿宋 Std R" w:hAnsi="Adobe 仿宋 Std R" w:cs="Adobe 仿宋 Std R" w:hint="eastAsia"/>
          <w:sz w:val="32"/>
          <w:szCs w:val="32"/>
        </w:rPr>
      </w:pPr>
      <w:r>
        <w:rPr>
          <w:rFonts w:ascii="Adobe 仿宋 Std R" w:eastAsia="Adobe 仿宋 Std R" w:hAnsi="Adobe 仿宋 Std R" w:cs="Adobe 仿宋 Std R" w:hint="eastAsia"/>
          <w:sz w:val="32"/>
          <w:szCs w:val="32"/>
        </w:rPr>
        <w:t>实习单位签章：</w:t>
      </w:r>
    </w:p>
    <w:p w14:paraId="02DA244C" w14:textId="77777777" w:rsidR="00B674DA" w:rsidRDefault="00000000">
      <w:pPr>
        <w:ind w:left="1" w:firstLineChars="1592" w:firstLine="5094"/>
        <w:rPr>
          <w:rFonts w:ascii="Adobe 仿宋 Std R" w:eastAsia="Adobe 仿宋 Std R" w:hAnsi="Adobe 仿宋 Std R" w:cs="Adobe 仿宋 Std R" w:hint="eastAsia"/>
          <w:sz w:val="32"/>
          <w:szCs w:val="32"/>
        </w:rPr>
      </w:pPr>
      <w:r>
        <w:rPr>
          <w:rFonts w:ascii="Adobe 仿宋 Std R" w:eastAsia="Adobe 仿宋 Std R" w:hAnsi="Adobe 仿宋 Std R" w:cs="Adobe 仿宋 Std R" w:hint="eastAsia"/>
          <w:sz w:val="32"/>
          <w:szCs w:val="32"/>
        </w:rPr>
        <w:t>日    期：</w:t>
      </w:r>
    </w:p>
    <w:p w14:paraId="516F9293" w14:textId="77777777" w:rsidR="00B674DA" w:rsidRDefault="00B674DA"/>
    <w:sectPr w:rsidR="00B674D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497AE" w14:textId="77777777" w:rsidR="00230B0C" w:rsidRDefault="00230B0C">
      <w:r>
        <w:separator/>
      </w:r>
    </w:p>
  </w:endnote>
  <w:endnote w:type="continuationSeparator" w:id="0">
    <w:p w14:paraId="2663FA40" w14:textId="77777777" w:rsidR="00230B0C" w:rsidRDefault="0023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仿宋 Std R">
    <w:altName w:val="仿宋"/>
    <w:charset w:val="86"/>
    <w:family w:val="auto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2ADC3" w14:textId="77777777" w:rsidR="00230B0C" w:rsidRDefault="00230B0C">
      <w:r>
        <w:separator/>
      </w:r>
    </w:p>
  </w:footnote>
  <w:footnote w:type="continuationSeparator" w:id="0">
    <w:p w14:paraId="660F7473" w14:textId="77777777" w:rsidR="00230B0C" w:rsidRDefault="00230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24DB4" w14:textId="77777777" w:rsidR="00B674DA" w:rsidRDefault="00000000">
    <w:pPr>
      <w:pStyle w:val="a4"/>
      <w:pBdr>
        <w:bottom w:val="thickThinSmallGap" w:sz="24" w:space="1" w:color="FF0000"/>
      </w:pBdr>
      <w:jc w:val="right"/>
    </w:pPr>
    <w:r>
      <w:rPr>
        <w:rFonts w:hint="eastAsia"/>
      </w:rPr>
      <w:t>四川川锅环保工程有限公司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jb3VudCI6MSwiaGRpZCI6ImQxMWVkOTgxMjlhYWJlODE5MjIxNTU3ZTlkZThmMWViIiwidXNlckNvdW50IjoxfQ=="/>
  </w:docVars>
  <w:rsids>
    <w:rsidRoot w:val="2F8F6770"/>
    <w:rsid w:val="00093854"/>
    <w:rsid w:val="00230B0C"/>
    <w:rsid w:val="00614606"/>
    <w:rsid w:val="007D0250"/>
    <w:rsid w:val="0089123B"/>
    <w:rsid w:val="00B674DA"/>
    <w:rsid w:val="00E122FD"/>
    <w:rsid w:val="2F8F6770"/>
    <w:rsid w:val="7672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62177"/>
  <w15:docId w15:val="{4FF366C8-9CAF-4AA7-9342-BBF52379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4929\AppData\Roaming\kingsoft\office6\templates\download\e82c6a7a-eeb9-43b7-8425-20cad78a4a8c\&#23454;&#20064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实习证明.docx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关雎</dc:creator>
  <cp:lastModifiedBy>宸楷 杨</cp:lastModifiedBy>
  <cp:revision>2</cp:revision>
  <dcterms:created xsi:type="dcterms:W3CDTF">2024-08-13T04:28:00Z</dcterms:created>
  <dcterms:modified xsi:type="dcterms:W3CDTF">2024-08-13T04:28:00Z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TemplateUUID">
    <vt:lpwstr>v1.0_mb_3G2hdRI86BwbVE2Es+B0RQ==</vt:lpwstr>
  </property>
  <property fmtid="{D5CDD505-2E9C-101B-9397-08002B2CF9AE}" pid="4" name="ICV">
    <vt:lpwstr>6A34969D5FF74B9DA4242B1132D2CF88_11</vt:lpwstr>
  </property>
</Properties>
</file>